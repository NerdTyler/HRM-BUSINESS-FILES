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916" w:rsidRDefault="00C62916"/>
    <w:tbl>
      <w:tblPr>
        <w:tblStyle w:val="TableGrid"/>
        <w:tblW w:w="100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620"/>
        <w:gridCol w:w="2527"/>
        <w:gridCol w:w="5937"/>
      </w:tblGrid>
      <w:tr w:rsidR="005F5B45" w:rsidTr="009A7F83">
        <w:trPr>
          <w:trHeight w:val="1260"/>
          <w:jc w:val="center"/>
        </w:trPr>
        <w:tc>
          <w:tcPr>
            <w:tcW w:w="1620" w:type="dxa"/>
            <w:shd w:val="clear" w:color="auto" w:fill="FFFFFF"/>
            <w:tcMar>
              <w:top w:w="0" w:type="dxa"/>
              <w:left w:w="115" w:type="dxa"/>
              <w:bottom w:w="43" w:type="dxa"/>
              <w:right w:w="115" w:type="dxa"/>
            </w:tcMar>
            <w:vAlign w:val="bottom"/>
          </w:tcPr>
          <w:p w:rsidR="005F5B45" w:rsidRPr="008871F9" w:rsidRDefault="005F5B45" w:rsidP="00347230">
            <w:pPr>
              <w:rPr>
                <w:strike/>
                <w:u w:val="single"/>
              </w:rPr>
            </w:pPr>
          </w:p>
        </w:tc>
        <w:tc>
          <w:tcPr>
            <w:tcW w:w="2527" w:type="dxa"/>
            <w:tcBorders>
              <w:bottom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15" w:type="dxa"/>
            </w:tcMar>
            <w:vAlign w:val="bottom"/>
          </w:tcPr>
          <w:p w:rsidR="005F5B45" w:rsidRDefault="005F5B45">
            <w:pPr>
              <w:pStyle w:val="Slogan"/>
            </w:pPr>
          </w:p>
        </w:tc>
        <w:tc>
          <w:tcPr>
            <w:tcW w:w="5937" w:type="dxa"/>
            <w:tcBorders>
              <w:bottom w:val="single" w:sz="4" w:space="0" w:color="C0C0C0"/>
            </w:tcBorders>
            <w:shd w:val="clear" w:color="auto" w:fill="FFFFFF"/>
            <w:noWrap/>
            <w:vAlign w:val="bottom"/>
          </w:tcPr>
          <w:p w:rsidR="005F5B45" w:rsidRPr="00347230" w:rsidRDefault="00917DAE" w:rsidP="00347230">
            <w:pPr>
              <w:pStyle w:val="Heading1"/>
              <w:jc w:val="left"/>
              <w:rPr>
                <w:rStyle w:val="SubtleReference"/>
              </w:rPr>
            </w:pPr>
            <w:r>
              <w:rPr>
                <w:rStyle w:val="SubtleReference"/>
              </w:rPr>
              <w:t>Billing Statement</w:t>
            </w:r>
          </w:p>
        </w:tc>
      </w:tr>
    </w:tbl>
    <w:p w:rsidR="00CE3F47" w:rsidRDefault="009A7F83" w:rsidP="004F202D">
      <w:r w:rsidRPr="009A7F83">
        <w:rPr>
          <w:noProof/>
        </w:rPr>
        <w:drawing>
          <wp:inline distT="0" distB="0" distL="0" distR="0">
            <wp:extent cx="857250" cy="714375"/>
            <wp:effectExtent l="19050" t="0" r="0" b="0"/>
            <wp:docPr id="2" name="Picture 7" descr="C:\Users\Ian\Pictures\My Scans\Scan_Pic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an\Pictures\My Scans\Scan_Pic0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096" w:type="dxa"/>
        <w:jc w:val="center"/>
        <w:tblInd w:w="693" w:type="dxa"/>
        <w:shd w:val="clear" w:color="auto" w:fill="FFFFFF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0320"/>
        <w:gridCol w:w="196"/>
        <w:gridCol w:w="40"/>
        <w:gridCol w:w="305"/>
        <w:gridCol w:w="440"/>
      </w:tblGrid>
      <w:tr w:rsidR="00D14F93" w:rsidTr="00C62916">
        <w:trPr>
          <w:trHeight w:hRule="exact" w:val="3069"/>
          <w:jc w:val="center"/>
        </w:trPr>
        <w:tc>
          <w:tcPr>
            <w:tcW w:w="5229" w:type="dxa"/>
            <w:gridSpan w:val="2"/>
            <w:shd w:val="clear" w:color="auto" w:fill="FFFFFF"/>
            <w:tcMar>
              <w:top w:w="0" w:type="dxa"/>
            </w:tcMar>
          </w:tcPr>
          <w:p w:rsidR="00347230" w:rsidRDefault="00205BF9" w:rsidP="00205BF9">
            <w:pPr>
              <w:pStyle w:val="lefttex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Honest, Reliable Maintenance</w:t>
            </w:r>
          </w:p>
          <w:p w:rsidR="001B6131" w:rsidRPr="002A71E2" w:rsidRDefault="001B6131" w:rsidP="00205BF9">
            <w:pPr>
              <w:pStyle w:val="lefttext"/>
              <w:rPr>
                <w:sz w:val="24"/>
                <w:szCs w:val="24"/>
              </w:rPr>
            </w:pPr>
            <w:r w:rsidRPr="002A71E2">
              <w:rPr>
                <w:sz w:val="24"/>
                <w:szCs w:val="24"/>
              </w:rPr>
              <w:t>“From Yard to Home”</w:t>
            </w:r>
          </w:p>
          <w:p w:rsidR="002A71E2" w:rsidRDefault="002A71E2" w:rsidP="00205BF9">
            <w:pPr>
              <w:pStyle w:val="left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3686 Lantern Lane</w:t>
            </w:r>
          </w:p>
          <w:p w:rsidR="001B6131" w:rsidRPr="002A71E2" w:rsidRDefault="001B6131" w:rsidP="00205BF9">
            <w:pPr>
              <w:pStyle w:val="lefttext"/>
              <w:rPr>
                <w:sz w:val="24"/>
                <w:szCs w:val="24"/>
              </w:rPr>
            </w:pPr>
            <w:r w:rsidRPr="002A71E2">
              <w:rPr>
                <w:sz w:val="24"/>
                <w:szCs w:val="24"/>
              </w:rPr>
              <w:t>Fort Gratiot, MI  48059</w:t>
            </w:r>
          </w:p>
          <w:p w:rsidR="00205BF9" w:rsidRPr="002A71E2" w:rsidRDefault="00205BF9" w:rsidP="00205BF9">
            <w:pPr>
              <w:pStyle w:val="lefttext"/>
              <w:rPr>
                <w:sz w:val="24"/>
                <w:szCs w:val="24"/>
              </w:rPr>
            </w:pPr>
            <w:r w:rsidRPr="002A71E2">
              <w:rPr>
                <w:sz w:val="24"/>
                <w:szCs w:val="24"/>
              </w:rPr>
              <w:t>810-531-8662</w:t>
            </w:r>
          </w:p>
          <w:p w:rsidR="001B6131" w:rsidRDefault="001B6131" w:rsidP="00205BF9">
            <w:pPr>
              <w:pStyle w:val="lefttext"/>
            </w:pPr>
          </w:p>
          <w:p w:rsidR="002F018B" w:rsidRDefault="002F018B" w:rsidP="00205BF9">
            <w:pPr>
              <w:pStyle w:val="lefttext"/>
            </w:pPr>
          </w:p>
          <w:p w:rsidR="002F018B" w:rsidRPr="001E3C2E" w:rsidRDefault="002F018B" w:rsidP="00205BF9">
            <w:pPr>
              <w:pStyle w:val="lefttext"/>
            </w:pPr>
            <w:r>
              <w:t>To:</w:t>
            </w:r>
          </w:p>
        </w:tc>
        <w:tc>
          <w:tcPr>
            <w:tcW w:w="4644" w:type="dxa"/>
            <w:gridSpan w:val="3"/>
            <w:shd w:val="clear" w:color="auto" w:fill="FFFFFF"/>
          </w:tcPr>
          <w:p w:rsidR="00195E2D" w:rsidRDefault="001B6131" w:rsidP="00A67CCD">
            <w:pPr>
              <w:pStyle w:val="DateandNumber"/>
            </w:pPr>
            <w:r>
              <w:t>Date:</w:t>
            </w:r>
            <w:r w:rsidR="006A104D">
              <w:t xml:space="preserve">  </w:t>
            </w:r>
            <w:r w:rsidR="00074E3F">
              <w:t xml:space="preserve">  </w:t>
            </w:r>
            <w:r>
              <w:t xml:space="preserve">   </w:t>
            </w:r>
          </w:p>
          <w:p w:rsidR="009A7F83" w:rsidRDefault="009A7F83" w:rsidP="00A1096D">
            <w:pPr>
              <w:jc w:val="right"/>
            </w:pPr>
          </w:p>
          <w:p w:rsidR="00195E2D" w:rsidRPr="009A7F83" w:rsidRDefault="00195E2D" w:rsidP="009A7F83"/>
        </w:tc>
      </w:tr>
      <w:tr w:rsidR="00C62916" w:rsidRPr="005A6D66" w:rsidTr="002A71E2">
        <w:trPr>
          <w:trHeight w:val="1566"/>
          <w:jc w:val="center"/>
        </w:trPr>
        <w:tc>
          <w:tcPr>
            <w:tcW w:w="250" w:type="dxa"/>
            <w:shd w:val="clear" w:color="auto" w:fill="FFFFFF"/>
            <w:tcMar>
              <w:top w:w="0" w:type="dxa"/>
              <w:bottom w:w="0" w:type="dxa"/>
            </w:tcMar>
          </w:tcPr>
          <w:tbl>
            <w:tblPr>
              <w:tblpPr w:leftFromText="180" w:rightFromText="180" w:vertAnchor="text" w:horzAnchor="margin" w:tblpY="668"/>
              <w:tblW w:w="100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1170"/>
              <w:gridCol w:w="7535"/>
              <w:gridCol w:w="1375"/>
            </w:tblGrid>
            <w:tr w:rsidR="002F018B" w:rsidRPr="001E3C2E" w:rsidTr="002F018B">
              <w:trPr>
                <w:cantSplit/>
                <w:trHeight w:val="216"/>
              </w:trPr>
              <w:tc>
                <w:tcPr>
                  <w:tcW w:w="11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vAlign w:val="center"/>
                </w:tcPr>
                <w:p w:rsidR="002F018B" w:rsidRPr="001E3C2E" w:rsidRDefault="002F018B" w:rsidP="002326A1">
                  <w:pPr>
                    <w:pStyle w:val="ColumnHeadings"/>
                    <w:jc w:val="left"/>
                  </w:pPr>
                </w:p>
              </w:tc>
              <w:tc>
                <w:tcPr>
                  <w:tcW w:w="75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vAlign w:val="center"/>
                </w:tcPr>
                <w:p w:rsidR="002F018B" w:rsidRPr="001E3C2E" w:rsidRDefault="002F018B" w:rsidP="002326A1">
                  <w:pPr>
                    <w:pStyle w:val="ColumnHeadings"/>
                  </w:pPr>
                  <w:r>
                    <w:t>description</w:t>
                  </w:r>
                </w:p>
              </w:tc>
              <w:tc>
                <w:tcPr>
                  <w:tcW w:w="13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vAlign w:val="center"/>
                </w:tcPr>
                <w:p w:rsidR="002F018B" w:rsidRPr="001E3C2E" w:rsidRDefault="002F018B" w:rsidP="002326A1">
                  <w:pPr>
                    <w:pStyle w:val="ColumnHeadings"/>
                  </w:pPr>
                </w:p>
              </w:tc>
            </w:tr>
            <w:tr w:rsidR="002F018B" w:rsidRPr="001C2122" w:rsidTr="002F018B">
              <w:trPr>
                <w:cantSplit/>
                <w:trHeight w:val="202"/>
              </w:trPr>
              <w:tc>
                <w:tcPr>
                  <w:tcW w:w="11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2F018B" w:rsidRPr="001C2122" w:rsidRDefault="002F018B" w:rsidP="002326A1"/>
              </w:tc>
              <w:tc>
                <w:tcPr>
                  <w:tcW w:w="75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2F018B" w:rsidRPr="001C2122" w:rsidRDefault="002F018B" w:rsidP="002326A1">
                  <w:r>
                    <w:t xml:space="preserve">                 </w:t>
                  </w:r>
                </w:p>
              </w:tc>
              <w:tc>
                <w:tcPr>
                  <w:tcW w:w="13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tcMar>
                    <w:left w:w="216" w:type="dxa"/>
                    <w:right w:w="216" w:type="dxa"/>
                  </w:tcMar>
                  <w:vAlign w:val="center"/>
                </w:tcPr>
                <w:p w:rsidR="002F018B" w:rsidRPr="001C2122" w:rsidRDefault="002F018B" w:rsidP="002326A1">
                  <w:pPr>
                    <w:pStyle w:val="Amount"/>
                    <w:jc w:val="left"/>
                  </w:pPr>
                </w:p>
              </w:tc>
            </w:tr>
            <w:tr w:rsidR="002F018B" w:rsidRPr="001C2122" w:rsidTr="002F018B">
              <w:trPr>
                <w:cantSplit/>
                <w:trHeight w:val="202"/>
              </w:trPr>
              <w:tc>
                <w:tcPr>
                  <w:tcW w:w="11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vAlign w:val="center"/>
                </w:tcPr>
                <w:p w:rsidR="002F018B" w:rsidRPr="001C2122" w:rsidRDefault="002F018B" w:rsidP="002326A1"/>
              </w:tc>
              <w:tc>
                <w:tcPr>
                  <w:tcW w:w="75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vAlign w:val="center"/>
                </w:tcPr>
                <w:p w:rsidR="002F018B" w:rsidRPr="001C2122" w:rsidRDefault="002F018B" w:rsidP="002326A1"/>
              </w:tc>
              <w:tc>
                <w:tcPr>
                  <w:tcW w:w="13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tcMar>
                    <w:left w:w="216" w:type="dxa"/>
                    <w:right w:w="216" w:type="dxa"/>
                  </w:tcMar>
                  <w:vAlign w:val="center"/>
                </w:tcPr>
                <w:p w:rsidR="002F018B" w:rsidRPr="001C2122" w:rsidRDefault="002F018B" w:rsidP="002326A1">
                  <w:pPr>
                    <w:pStyle w:val="Amount"/>
                    <w:jc w:val="left"/>
                  </w:pPr>
                </w:p>
              </w:tc>
            </w:tr>
            <w:tr w:rsidR="002F018B" w:rsidRPr="001C2122" w:rsidTr="002F018B">
              <w:trPr>
                <w:cantSplit/>
                <w:trHeight w:val="202"/>
              </w:trPr>
              <w:tc>
                <w:tcPr>
                  <w:tcW w:w="11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2F018B" w:rsidRPr="001C2122" w:rsidRDefault="002F018B" w:rsidP="002326A1"/>
              </w:tc>
              <w:tc>
                <w:tcPr>
                  <w:tcW w:w="75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2F018B" w:rsidRPr="001C2122" w:rsidRDefault="002F018B" w:rsidP="002326A1"/>
              </w:tc>
              <w:tc>
                <w:tcPr>
                  <w:tcW w:w="13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tcMar>
                    <w:left w:w="216" w:type="dxa"/>
                    <w:right w:w="216" w:type="dxa"/>
                  </w:tcMar>
                  <w:vAlign w:val="center"/>
                </w:tcPr>
                <w:p w:rsidR="002F018B" w:rsidRPr="001C2122" w:rsidRDefault="002F018B" w:rsidP="002326A1">
                  <w:pPr>
                    <w:pStyle w:val="Amount"/>
                    <w:jc w:val="left"/>
                  </w:pPr>
                </w:p>
              </w:tc>
            </w:tr>
            <w:tr w:rsidR="002F018B" w:rsidRPr="001C2122" w:rsidTr="002F018B">
              <w:trPr>
                <w:cantSplit/>
                <w:trHeight w:val="202"/>
              </w:trPr>
              <w:tc>
                <w:tcPr>
                  <w:tcW w:w="11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vAlign w:val="center"/>
                </w:tcPr>
                <w:p w:rsidR="002F018B" w:rsidRPr="001C2122" w:rsidRDefault="002F018B" w:rsidP="002326A1"/>
              </w:tc>
              <w:tc>
                <w:tcPr>
                  <w:tcW w:w="75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vAlign w:val="center"/>
                </w:tcPr>
                <w:p w:rsidR="002F018B" w:rsidRPr="001C2122" w:rsidRDefault="002F018B" w:rsidP="002326A1"/>
              </w:tc>
              <w:tc>
                <w:tcPr>
                  <w:tcW w:w="13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tcMar>
                    <w:left w:w="216" w:type="dxa"/>
                    <w:right w:w="216" w:type="dxa"/>
                  </w:tcMar>
                  <w:vAlign w:val="center"/>
                </w:tcPr>
                <w:p w:rsidR="002F018B" w:rsidRPr="001C2122" w:rsidRDefault="002F018B" w:rsidP="002326A1">
                  <w:pPr>
                    <w:pStyle w:val="Amount"/>
                    <w:jc w:val="left"/>
                  </w:pPr>
                </w:p>
              </w:tc>
            </w:tr>
            <w:tr w:rsidR="002F018B" w:rsidRPr="001C2122" w:rsidTr="002F018B">
              <w:trPr>
                <w:cantSplit/>
                <w:trHeight w:val="202"/>
              </w:trPr>
              <w:tc>
                <w:tcPr>
                  <w:tcW w:w="11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2F018B" w:rsidRPr="001C2122" w:rsidRDefault="002F018B" w:rsidP="002326A1"/>
              </w:tc>
              <w:tc>
                <w:tcPr>
                  <w:tcW w:w="75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2F018B" w:rsidRPr="001C2122" w:rsidRDefault="002F018B" w:rsidP="002326A1"/>
              </w:tc>
              <w:tc>
                <w:tcPr>
                  <w:tcW w:w="13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tcMar>
                    <w:left w:w="216" w:type="dxa"/>
                    <w:right w:w="216" w:type="dxa"/>
                  </w:tcMar>
                  <w:vAlign w:val="center"/>
                </w:tcPr>
                <w:p w:rsidR="002F018B" w:rsidRPr="001C2122" w:rsidRDefault="002F018B" w:rsidP="002326A1">
                  <w:pPr>
                    <w:pStyle w:val="Amount"/>
                    <w:jc w:val="left"/>
                  </w:pPr>
                </w:p>
              </w:tc>
            </w:tr>
            <w:tr w:rsidR="002F018B" w:rsidRPr="001C2122" w:rsidTr="002F018B">
              <w:trPr>
                <w:cantSplit/>
                <w:trHeight w:val="262"/>
              </w:trPr>
              <w:tc>
                <w:tcPr>
                  <w:tcW w:w="11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vAlign w:val="center"/>
                </w:tcPr>
                <w:p w:rsidR="002F018B" w:rsidRPr="001C2122" w:rsidRDefault="002F018B" w:rsidP="002326A1"/>
              </w:tc>
              <w:tc>
                <w:tcPr>
                  <w:tcW w:w="75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vAlign w:val="center"/>
                </w:tcPr>
                <w:p w:rsidR="002F018B" w:rsidRPr="001C2122" w:rsidRDefault="002F018B" w:rsidP="002326A1">
                  <w:r>
                    <w:t xml:space="preserve"> </w:t>
                  </w:r>
                </w:p>
              </w:tc>
              <w:tc>
                <w:tcPr>
                  <w:tcW w:w="13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tcMar>
                    <w:left w:w="216" w:type="dxa"/>
                    <w:right w:w="216" w:type="dxa"/>
                  </w:tcMar>
                  <w:vAlign w:val="center"/>
                </w:tcPr>
                <w:p w:rsidR="002F018B" w:rsidRPr="001C2122" w:rsidRDefault="002F018B" w:rsidP="002326A1">
                  <w:pPr>
                    <w:pStyle w:val="Amount"/>
                    <w:jc w:val="left"/>
                  </w:pPr>
                </w:p>
              </w:tc>
            </w:tr>
            <w:tr w:rsidR="002F018B" w:rsidRPr="001C2122" w:rsidTr="002F018B">
              <w:trPr>
                <w:cantSplit/>
                <w:trHeight w:val="202"/>
              </w:trPr>
              <w:tc>
                <w:tcPr>
                  <w:tcW w:w="11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2F018B" w:rsidRPr="001C2122" w:rsidRDefault="002F018B" w:rsidP="002326A1"/>
              </w:tc>
              <w:tc>
                <w:tcPr>
                  <w:tcW w:w="75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2F018B" w:rsidRPr="001C2122" w:rsidRDefault="002F018B" w:rsidP="002326A1"/>
              </w:tc>
              <w:tc>
                <w:tcPr>
                  <w:tcW w:w="13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tcMar>
                    <w:left w:w="216" w:type="dxa"/>
                    <w:right w:w="216" w:type="dxa"/>
                  </w:tcMar>
                  <w:vAlign w:val="center"/>
                </w:tcPr>
                <w:p w:rsidR="002F018B" w:rsidRPr="001C2122" w:rsidRDefault="002F018B" w:rsidP="002326A1">
                  <w:pPr>
                    <w:pStyle w:val="Amount"/>
                    <w:jc w:val="left"/>
                  </w:pPr>
                </w:p>
              </w:tc>
            </w:tr>
            <w:tr w:rsidR="002F018B" w:rsidRPr="001C2122" w:rsidTr="002F018B">
              <w:trPr>
                <w:cantSplit/>
                <w:trHeight w:val="202"/>
              </w:trPr>
              <w:tc>
                <w:tcPr>
                  <w:tcW w:w="11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vAlign w:val="center"/>
                </w:tcPr>
                <w:p w:rsidR="002F018B" w:rsidRPr="001C2122" w:rsidRDefault="002F018B" w:rsidP="002326A1"/>
              </w:tc>
              <w:tc>
                <w:tcPr>
                  <w:tcW w:w="75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vAlign w:val="center"/>
                </w:tcPr>
                <w:p w:rsidR="002F018B" w:rsidRPr="001C2122" w:rsidRDefault="002F018B" w:rsidP="002326A1">
                  <w:r>
                    <w:t xml:space="preserve"> </w:t>
                  </w:r>
                </w:p>
              </w:tc>
              <w:tc>
                <w:tcPr>
                  <w:tcW w:w="13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tcMar>
                    <w:left w:w="216" w:type="dxa"/>
                    <w:right w:w="216" w:type="dxa"/>
                  </w:tcMar>
                  <w:vAlign w:val="center"/>
                </w:tcPr>
                <w:p w:rsidR="002F018B" w:rsidRPr="001C2122" w:rsidRDefault="002F018B" w:rsidP="002326A1">
                  <w:pPr>
                    <w:pStyle w:val="Amount"/>
                    <w:jc w:val="left"/>
                  </w:pPr>
                </w:p>
              </w:tc>
            </w:tr>
            <w:tr w:rsidR="002F018B" w:rsidRPr="001C2122" w:rsidTr="002F018B">
              <w:trPr>
                <w:cantSplit/>
                <w:trHeight w:val="202"/>
              </w:trPr>
              <w:tc>
                <w:tcPr>
                  <w:tcW w:w="11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2F018B" w:rsidRPr="001C2122" w:rsidRDefault="002F018B" w:rsidP="002326A1"/>
              </w:tc>
              <w:tc>
                <w:tcPr>
                  <w:tcW w:w="75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2F018B" w:rsidRPr="001C2122" w:rsidRDefault="002F018B" w:rsidP="002326A1">
                  <w:r>
                    <w:t xml:space="preserve">                                                                     </w:t>
                  </w:r>
                </w:p>
              </w:tc>
              <w:tc>
                <w:tcPr>
                  <w:tcW w:w="13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tcMar>
                    <w:left w:w="216" w:type="dxa"/>
                    <w:right w:w="216" w:type="dxa"/>
                  </w:tcMar>
                  <w:vAlign w:val="center"/>
                </w:tcPr>
                <w:p w:rsidR="002F018B" w:rsidRPr="001C2122" w:rsidRDefault="002F018B" w:rsidP="002326A1">
                  <w:pPr>
                    <w:pStyle w:val="Amount"/>
                    <w:jc w:val="left"/>
                  </w:pPr>
                </w:p>
              </w:tc>
            </w:tr>
            <w:tr w:rsidR="002F018B" w:rsidRPr="001C2122" w:rsidTr="002F018B">
              <w:trPr>
                <w:cantSplit/>
                <w:trHeight w:val="202"/>
              </w:trPr>
              <w:tc>
                <w:tcPr>
                  <w:tcW w:w="11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2F018B" w:rsidRPr="001C2122" w:rsidRDefault="002F018B" w:rsidP="002326A1"/>
              </w:tc>
              <w:tc>
                <w:tcPr>
                  <w:tcW w:w="75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2F018B" w:rsidRDefault="002F018B" w:rsidP="002326A1"/>
              </w:tc>
              <w:tc>
                <w:tcPr>
                  <w:tcW w:w="13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tcMar>
                    <w:left w:w="216" w:type="dxa"/>
                    <w:right w:w="216" w:type="dxa"/>
                  </w:tcMar>
                  <w:vAlign w:val="center"/>
                </w:tcPr>
                <w:p w:rsidR="002F018B" w:rsidRPr="001C2122" w:rsidRDefault="002F018B" w:rsidP="002326A1">
                  <w:pPr>
                    <w:pStyle w:val="Amount"/>
                    <w:jc w:val="left"/>
                  </w:pPr>
                </w:p>
              </w:tc>
            </w:tr>
            <w:tr w:rsidR="002F018B" w:rsidRPr="001C2122" w:rsidTr="002F018B">
              <w:trPr>
                <w:cantSplit/>
                <w:trHeight w:val="202"/>
              </w:trPr>
              <w:tc>
                <w:tcPr>
                  <w:tcW w:w="11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2F018B" w:rsidRPr="001C2122" w:rsidRDefault="002F018B" w:rsidP="002326A1"/>
              </w:tc>
              <w:tc>
                <w:tcPr>
                  <w:tcW w:w="75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2F018B" w:rsidRDefault="002F018B" w:rsidP="002326A1"/>
              </w:tc>
              <w:tc>
                <w:tcPr>
                  <w:tcW w:w="13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tcMar>
                    <w:left w:w="216" w:type="dxa"/>
                    <w:right w:w="216" w:type="dxa"/>
                  </w:tcMar>
                  <w:vAlign w:val="center"/>
                </w:tcPr>
                <w:p w:rsidR="002F018B" w:rsidRPr="001C2122" w:rsidRDefault="002F018B" w:rsidP="002326A1">
                  <w:pPr>
                    <w:pStyle w:val="Amount"/>
                    <w:jc w:val="left"/>
                  </w:pPr>
                </w:p>
              </w:tc>
            </w:tr>
            <w:tr w:rsidR="002F018B" w:rsidRPr="001C2122" w:rsidTr="002F018B">
              <w:trPr>
                <w:cantSplit/>
                <w:trHeight w:val="202"/>
              </w:trPr>
              <w:tc>
                <w:tcPr>
                  <w:tcW w:w="11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2F018B" w:rsidRPr="001C2122" w:rsidRDefault="002F018B" w:rsidP="002326A1"/>
              </w:tc>
              <w:tc>
                <w:tcPr>
                  <w:tcW w:w="75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2F018B" w:rsidRDefault="002F018B" w:rsidP="002326A1"/>
              </w:tc>
              <w:tc>
                <w:tcPr>
                  <w:tcW w:w="13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tcMar>
                    <w:left w:w="216" w:type="dxa"/>
                    <w:right w:w="216" w:type="dxa"/>
                  </w:tcMar>
                  <w:vAlign w:val="center"/>
                </w:tcPr>
                <w:p w:rsidR="002F018B" w:rsidRPr="001C2122" w:rsidRDefault="002F018B" w:rsidP="002326A1">
                  <w:pPr>
                    <w:pStyle w:val="Amount"/>
                    <w:jc w:val="left"/>
                  </w:pPr>
                </w:p>
              </w:tc>
            </w:tr>
            <w:tr w:rsidR="002F018B" w:rsidRPr="001C2122" w:rsidTr="002F018B">
              <w:trPr>
                <w:cantSplit/>
                <w:trHeight w:val="202"/>
              </w:trPr>
              <w:tc>
                <w:tcPr>
                  <w:tcW w:w="11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2F018B" w:rsidRPr="001C2122" w:rsidRDefault="002F018B" w:rsidP="002326A1"/>
              </w:tc>
              <w:tc>
                <w:tcPr>
                  <w:tcW w:w="75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2F018B" w:rsidRDefault="002F018B" w:rsidP="002326A1">
                  <w:r>
                    <w:t xml:space="preserve">                                                                                                   Total</w:t>
                  </w:r>
                  <w:bookmarkStart w:id="0" w:name="_GoBack"/>
                  <w:bookmarkEnd w:id="0"/>
                </w:p>
              </w:tc>
              <w:tc>
                <w:tcPr>
                  <w:tcW w:w="13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tcMar>
                    <w:left w:w="216" w:type="dxa"/>
                    <w:right w:w="216" w:type="dxa"/>
                  </w:tcMar>
                  <w:vAlign w:val="center"/>
                </w:tcPr>
                <w:p w:rsidR="002F018B" w:rsidRPr="001C2122" w:rsidRDefault="002F018B" w:rsidP="002326A1">
                  <w:pPr>
                    <w:pStyle w:val="Amount"/>
                    <w:jc w:val="left"/>
                  </w:pPr>
                </w:p>
              </w:tc>
            </w:tr>
          </w:tbl>
          <w:p w:rsidR="00A67CCD" w:rsidRPr="00A1096D" w:rsidRDefault="00A67CCD" w:rsidP="00A1096D">
            <w:pPr>
              <w:pStyle w:val="to"/>
              <w:ind w:right="-25"/>
              <w:jc w:val="left"/>
            </w:pPr>
          </w:p>
        </w:tc>
        <w:tc>
          <w:tcPr>
            <w:tcW w:w="5202" w:type="dxa"/>
            <w:gridSpan w:val="2"/>
            <w:shd w:val="clear" w:color="auto" w:fill="FFFFFF"/>
          </w:tcPr>
          <w:p w:rsidR="00A67CCD" w:rsidRPr="00555BF1" w:rsidRDefault="00A67CCD" w:rsidP="00555BF1"/>
        </w:tc>
        <w:tc>
          <w:tcPr>
            <w:tcW w:w="711" w:type="dxa"/>
            <w:shd w:val="clear" w:color="auto" w:fill="FFFFFF"/>
            <w:tcMar>
              <w:bottom w:w="0" w:type="dxa"/>
            </w:tcMar>
          </w:tcPr>
          <w:p w:rsidR="001B6131" w:rsidRDefault="001B6131" w:rsidP="001B6131">
            <w:pPr>
              <w:pStyle w:val="to"/>
              <w:jc w:val="left"/>
            </w:pPr>
          </w:p>
          <w:p w:rsidR="001B6131" w:rsidRPr="00E43CD7" w:rsidRDefault="001B6131" w:rsidP="001B6131">
            <w:pPr>
              <w:pStyle w:val="to"/>
              <w:jc w:val="left"/>
            </w:pPr>
          </w:p>
        </w:tc>
        <w:tc>
          <w:tcPr>
            <w:tcW w:w="3933" w:type="dxa"/>
            <w:shd w:val="clear" w:color="auto" w:fill="FFFFFF"/>
          </w:tcPr>
          <w:p w:rsidR="001B6131" w:rsidRPr="00770A11" w:rsidRDefault="001B6131" w:rsidP="00955AD6"/>
        </w:tc>
      </w:tr>
    </w:tbl>
    <w:p w:rsidR="00B469BF" w:rsidRDefault="002F018B" w:rsidP="001D56E9">
      <w:pPr>
        <w:pStyle w:val="Centered"/>
      </w:pPr>
      <w:r>
        <w:t>P</w:t>
      </w:r>
      <w:r w:rsidR="00250742">
        <w:t xml:space="preserve">lease contact </w:t>
      </w:r>
      <w:r w:rsidR="00291FAC">
        <w:t xml:space="preserve">Chris Berberian at 810-531-8662 </w:t>
      </w:r>
      <w:r w:rsidR="00250742">
        <w:t>with any questions or comments.</w:t>
      </w:r>
    </w:p>
    <w:p w:rsidR="008B189A" w:rsidRDefault="00B469BF" w:rsidP="00CE3F47">
      <w:pPr>
        <w:pStyle w:val="thankyou"/>
      </w:pPr>
      <w:r w:rsidRPr="0015744F">
        <w:t>Thank you for your business!</w:t>
      </w:r>
    </w:p>
    <w:sectPr w:rsidR="008B189A" w:rsidSect="002507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8316E"/>
    <w:multiLevelType w:val="hybridMultilevel"/>
    <w:tmpl w:val="4EEC052C"/>
    <w:lvl w:ilvl="0" w:tplc="04090001">
      <w:start w:val="8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205BF9"/>
    <w:rsid w:val="00004037"/>
    <w:rsid w:val="000066BA"/>
    <w:rsid w:val="00010191"/>
    <w:rsid w:val="000431D5"/>
    <w:rsid w:val="00074E3F"/>
    <w:rsid w:val="00091AC9"/>
    <w:rsid w:val="000C49D3"/>
    <w:rsid w:val="000E042A"/>
    <w:rsid w:val="000E07A9"/>
    <w:rsid w:val="000E0F6E"/>
    <w:rsid w:val="000E7355"/>
    <w:rsid w:val="000F6B47"/>
    <w:rsid w:val="000F7D4F"/>
    <w:rsid w:val="001054FC"/>
    <w:rsid w:val="00110908"/>
    <w:rsid w:val="00140EA0"/>
    <w:rsid w:val="00141848"/>
    <w:rsid w:val="00185BD9"/>
    <w:rsid w:val="00195E2D"/>
    <w:rsid w:val="001A1846"/>
    <w:rsid w:val="001B6131"/>
    <w:rsid w:val="001D56E9"/>
    <w:rsid w:val="00202E66"/>
    <w:rsid w:val="00205BF9"/>
    <w:rsid w:val="002378F1"/>
    <w:rsid w:val="00245868"/>
    <w:rsid w:val="00250742"/>
    <w:rsid w:val="0026309B"/>
    <w:rsid w:val="002875B9"/>
    <w:rsid w:val="00291FAC"/>
    <w:rsid w:val="002A0A1D"/>
    <w:rsid w:val="002A663F"/>
    <w:rsid w:val="002A692B"/>
    <w:rsid w:val="002A71E2"/>
    <w:rsid w:val="002D1506"/>
    <w:rsid w:val="002F018B"/>
    <w:rsid w:val="00311C97"/>
    <w:rsid w:val="00344649"/>
    <w:rsid w:val="00347230"/>
    <w:rsid w:val="003B4DDB"/>
    <w:rsid w:val="003C5C68"/>
    <w:rsid w:val="003C622D"/>
    <w:rsid w:val="003E02E4"/>
    <w:rsid w:val="00425811"/>
    <w:rsid w:val="004506EC"/>
    <w:rsid w:val="0045588D"/>
    <w:rsid w:val="00472993"/>
    <w:rsid w:val="00486902"/>
    <w:rsid w:val="0048731C"/>
    <w:rsid w:val="004F202D"/>
    <w:rsid w:val="004F3B46"/>
    <w:rsid w:val="005209B5"/>
    <w:rsid w:val="00555BF1"/>
    <w:rsid w:val="00563094"/>
    <w:rsid w:val="0056588F"/>
    <w:rsid w:val="005C4675"/>
    <w:rsid w:val="005D3D09"/>
    <w:rsid w:val="005F5B45"/>
    <w:rsid w:val="0063094E"/>
    <w:rsid w:val="0065020A"/>
    <w:rsid w:val="00650C41"/>
    <w:rsid w:val="00667061"/>
    <w:rsid w:val="00677DEE"/>
    <w:rsid w:val="006A104D"/>
    <w:rsid w:val="006D662A"/>
    <w:rsid w:val="00704C33"/>
    <w:rsid w:val="007071CD"/>
    <w:rsid w:val="00716342"/>
    <w:rsid w:val="007213E8"/>
    <w:rsid w:val="00762FDC"/>
    <w:rsid w:val="00770A11"/>
    <w:rsid w:val="007A3E2F"/>
    <w:rsid w:val="007B38EB"/>
    <w:rsid w:val="007D2300"/>
    <w:rsid w:val="007E7B75"/>
    <w:rsid w:val="007F5D70"/>
    <w:rsid w:val="00813F77"/>
    <w:rsid w:val="00821E7B"/>
    <w:rsid w:val="0082308C"/>
    <w:rsid w:val="00831554"/>
    <w:rsid w:val="008465BA"/>
    <w:rsid w:val="00851355"/>
    <w:rsid w:val="00867B05"/>
    <w:rsid w:val="008871F9"/>
    <w:rsid w:val="00891166"/>
    <w:rsid w:val="00892928"/>
    <w:rsid w:val="008969DD"/>
    <w:rsid w:val="008B189A"/>
    <w:rsid w:val="008B48CF"/>
    <w:rsid w:val="008B4CD2"/>
    <w:rsid w:val="008C5A0E"/>
    <w:rsid w:val="008E45DF"/>
    <w:rsid w:val="00917DAE"/>
    <w:rsid w:val="00955AD6"/>
    <w:rsid w:val="00960458"/>
    <w:rsid w:val="00976166"/>
    <w:rsid w:val="009A22A2"/>
    <w:rsid w:val="009A7F83"/>
    <w:rsid w:val="009C08F7"/>
    <w:rsid w:val="009C4281"/>
    <w:rsid w:val="009C582B"/>
    <w:rsid w:val="009D0064"/>
    <w:rsid w:val="009E493D"/>
    <w:rsid w:val="00A1096D"/>
    <w:rsid w:val="00A45DBC"/>
    <w:rsid w:val="00A472D4"/>
    <w:rsid w:val="00A63377"/>
    <w:rsid w:val="00A67CCD"/>
    <w:rsid w:val="00A87BAC"/>
    <w:rsid w:val="00A908B1"/>
    <w:rsid w:val="00AC1F34"/>
    <w:rsid w:val="00AE3C87"/>
    <w:rsid w:val="00AE5AA3"/>
    <w:rsid w:val="00B0415C"/>
    <w:rsid w:val="00B10EC7"/>
    <w:rsid w:val="00B156B3"/>
    <w:rsid w:val="00B260F1"/>
    <w:rsid w:val="00B30667"/>
    <w:rsid w:val="00B469BF"/>
    <w:rsid w:val="00B63BA9"/>
    <w:rsid w:val="00BA5BD5"/>
    <w:rsid w:val="00BC548D"/>
    <w:rsid w:val="00C146B9"/>
    <w:rsid w:val="00C50F0E"/>
    <w:rsid w:val="00C62916"/>
    <w:rsid w:val="00C87577"/>
    <w:rsid w:val="00C90815"/>
    <w:rsid w:val="00CC201D"/>
    <w:rsid w:val="00CC575F"/>
    <w:rsid w:val="00CE3F47"/>
    <w:rsid w:val="00D14F93"/>
    <w:rsid w:val="00D20374"/>
    <w:rsid w:val="00D719AB"/>
    <w:rsid w:val="00D824D4"/>
    <w:rsid w:val="00E063EA"/>
    <w:rsid w:val="00E12A90"/>
    <w:rsid w:val="00E13862"/>
    <w:rsid w:val="00E43CD7"/>
    <w:rsid w:val="00E47F00"/>
    <w:rsid w:val="00E7176C"/>
    <w:rsid w:val="00EB1C88"/>
    <w:rsid w:val="00F028DA"/>
    <w:rsid w:val="00F34D0F"/>
    <w:rsid w:val="00FA2FC3"/>
    <w:rsid w:val="00FC6C8E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575F"/>
    <w:rPr>
      <w:rFonts w:ascii="Garamond" w:hAnsi="Garamond"/>
      <w:color w:val="000000"/>
      <w:sz w:val="22"/>
      <w:szCs w:val="22"/>
    </w:rPr>
  </w:style>
  <w:style w:type="paragraph" w:styleId="Heading1">
    <w:name w:val="heading 1"/>
    <w:basedOn w:val="Normal"/>
    <w:next w:val="Normal"/>
    <w:autoRedefine/>
    <w:qFormat/>
    <w:rsid w:val="00B260F1"/>
    <w:pPr>
      <w:keepNext/>
      <w:spacing w:line="700" w:lineRule="exact"/>
      <w:jc w:val="right"/>
      <w:outlineLvl w:val="0"/>
    </w:pPr>
    <w:rPr>
      <w:rFonts w:cs="Arial"/>
      <w:bCs/>
      <w:color w:val="C0C0C0"/>
      <w:kern w:val="32"/>
      <w:sz w:val="70"/>
      <w:szCs w:val="70"/>
    </w:rPr>
  </w:style>
  <w:style w:type="paragraph" w:styleId="Heading2">
    <w:name w:val="heading 2"/>
    <w:basedOn w:val="Normal"/>
    <w:next w:val="Normal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ankyou">
    <w:name w:val="thank you"/>
    <w:basedOn w:val="Normal"/>
    <w:autoRedefine/>
    <w:rsid w:val="00CC575F"/>
    <w:pPr>
      <w:spacing w:before="100"/>
      <w:jc w:val="center"/>
    </w:pPr>
    <w:rPr>
      <w:b/>
      <w:color w:val="auto"/>
      <w:sz w:val="24"/>
      <w:szCs w:val="24"/>
    </w:rPr>
  </w:style>
  <w:style w:type="paragraph" w:customStyle="1" w:styleId="DateandNumber">
    <w:name w:val="Date and Number"/>
    <w:basedOn w:val="Normal"/>
    <w:rsid w:val="008C5A0E"/>
    <w:pPr>
      <w:spacing w:line="264" w:lineRule="auto"/>
      <w:jc w:val="right"/>
    </w:pPr>
    <w:rPr>
      <w:caps/>
      <w:spacing w:val="4"/>
      <w:sz w:val="18"/>
      <w:szCs w:val="16"/>
    </w:rPr>
  </w:style>
  <w:style w:type="paragraph" w:customStyle="1" w:styleId="lefttext">
    <w:name w:val="left text"/>
    <w:basedOn w:val="Normal"/>
    <w:rsid w:val="00010191"/>
    <w:pPr>
      <w:spacing w:line="280" w:lineRule="exact"/>
    </w:pPr>
    <w:rPr>
      <w:color w:val="969696"/>
      <w:szCs w:val="20"/>
    </w:rPr>
  </w:style>
  <w:style w:type="paragraph" w:customStyle="1" w:styleId="Slogan">
    <w:name w:val="Slogan"/>
    <w:basedOn w:val="Heading3"/>
    <w:rsid w:val="005F5B45"/>
    <w:pPr>
      <w:keepNext w:val="0"/>
      <w:spacing w:before="0"/>
    </w:pPr>
    <w:rPr>
      <w:rFonts w:ascii="Garamond" w:hAnsi="Garamond" w:cs="Times New Roman"/>
      <w:b w:val="0"/>
      <w:bCs w:val="0"/>
      <w:i/>
      <w:spacing w:val="4"/>
      <w:sz w:val="20"/>
      <w:szCs w:val="18"/>
    </w:rPr>
  </w:style>
  <w:style w:type="paragraph" w:customStyle="1" w:styleId="to">
    <w:name w:val="to"/>
    <w:basedOn w:val="lefttext"/>
    <w:rsid w:val="00E43CD7"/>
    <w:pPr>
      <w:jc w:val="right"/>
    </w:pPr>
    <w:rPr>
      <w:caps/>
      <w:szCs w:val="22"/>
    </w:rPr>
  </w:style>
  <w:style w:type="paragraph" w:customStyle="1" w:styleId="ColumnHeadings">
    <w:name w:val="Column Headings"/>
    <w:basedOn w:val="Heading2"/>
    <w:autoRedefine/>
    <w:rsid w:val="00202E66"/>
    <w:pPr>
      <w:keepNext w:val="0"/>
      <w:spacing w:before="20" w:after="0"/>
      <w:jc w:val="center"/>
    </w:pPr>
    <w:rPr>
      <w:rFonts w:ascii="Garamond" w:hAnsi="Garamond" w:cs="Times New Roman"/>
      <w:bCs w:val="0"/>
      <w:i w:val="0"/>
      <w:iCs w:val="0"/>
      <w:caps/>
      <w:spacing w:val="4"/>
      <w:sz w:val="18"/>
      <w:szCs w:val="16"/>
    </w:rPr>
  </w:style>
  <w:style w:type="paragraph" w:customStyle="1" w:styleId="Amount">
    <w:name w:val="Amount"/>
    <w:basedOn w:val="Normal"/>
    <w:rsid w:val="007A3E2F"/>
    <w:pPr>
      <w:jc w:val="right"/>
    </w:pPr>
  </w:style>
  <w:style w:type="paragraph" w:customStyle="1" w:styleId="Centered">
    <w:name w:val="Centered"/>
    <w:basedOn w:val="Normal"/>
    <w:rsid w:val="00CC575F"/>
    <w:pPr>
      <w:spacing w:before="660"/>
      <w:jc w:val="center"/>
    </w:pPr>
    <w:rPr>
      <w:color w:val="auto"/>
      <w:spacing w:val="4"/>
      <w:sz w:val="18"/>
      <w:szCs w:val="18"/>
    </w:rPr>
  </w:style>
  <w:style w:type="table" w:styleId="TableGrid">
    <w:name w:val="Table Grid"/>
    <w:basedOn w:val="TableNormal"/>
    <w:rsid w:val="005F5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werlabels">
    <w:name w:val="Lower labels"/>
    <w:basedOn w:val="Normal"/>
    <w:rsid w:val="008B48CF"/>
    <w:pPr>
      <w:jc w:val="right"/>
      <w:outlineLvl w:val="1"/>
    </w:pPr>
    <w:rPr>
      <w:b/>
      <w:caps/>
      <w:spacing w:val="4"/>
      <w:sz w:val="16"/>
      <w:szCs w:val="16"/>
    </w:rPr>
  </w:style>
  <w:style w:type="paragraph" w:customStyle="1" w:styleId="Address">
    <w:name w:val="Address"/>
    <w:basedOn w:val="lefttext"/>
    <w:rsid w:val="002A692B"/>
    <w:rPr>
      <w:color w:val="auto"/>
      <w:szCs w:val="22"/>
    </w:rPr>
  </w:style>
  <w:style w:type="paragraph" w:styleId="BalloonText">
    <w:name w:val="Balloon Text"/>
    <w:basedOn w:val="Normal"/>
    <w:link w:val="BalloonTextChar"/>
    <w:rsid w:val="00347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7230"/>
    <w:rPr>
      <w:rFonts w:ascii="Tahoma" w:hAnsi="Tahoma" w:cs="Tahoma"/>
      <w:color w:val="000000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3472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05B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\AppData\Roaming\Microsoft\Templates\TP03000368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B6F35-3B08-41A0-A6CD-1B23A381DB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0E3778-42C7-48D9-BA36-3337210941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260A99-2B8D-42C1-B231-D57D34A3FDFD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A9B73804-2850-4976-AA0D-A22884016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TP030003680</Template>
  <TotalTime>5636</TotalTime>
  <Pages>1</Pages>
  <Words>37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</dc:creator>
  <cp:lastModifiedBy>Christopher</cp:lastModifiedBy>
  <cp:revision>11</cp:revision>
  <cp:lastPrinted>2016-06-03T10:35:00Z</cp:lastPrinted>
  <dcterms:created xsi:type="dcterms:W3CDTF">2012-12-01T01:02:00Z</dcterms:created>
  <dcterms:modified xsi:type="dcterms:W3CDTF">2016-12-27T14:37:00Z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TC300036809990</vt:lpwstr>
  </property>
</Properties>
</file>